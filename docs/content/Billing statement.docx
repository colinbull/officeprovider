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85"/>
        <w:gridCol w:w="368"/>
        <w:gridCol w:w="5394"/>
        <w:gridCol w:w="1076"/>
        <w:gridCol w:w="2187"/>
      </w:tblGrid>
      <w:tr w:rsidR="00AD6E6B" w:rsidTr="0087020D">
        <w:trPr>
          <w:trHeight w:val="756"/>
        </w:trPr>
        <w:tc>
          <w:tcPr>
            <w:tcW w:w="1653" w:type="dxa"/>
            <w:gridSpan w:val="2"/>
            <w:shd w:val="clear" w:color="auto" w:fill="auto"/>
            <w:tcMar>
              <w:top w:w="0" w:type="dxa"/>
            </w:tcMar>
          </w:tcPr>
          <w:p w:rsidR="00AD6E6B" w:rsidRDefault="00822053" w:rsidP="008D3273">
            <w:bookmarkStart w:id="0" w:name="_GoBack"/>
            <w:bookmarkEnd w:id="0"/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857250" cy="428625"/>
                  <wp:effectExtent l="19050" t="0" r="0" b="0"/>
                  <wp:docPr id="1" name="Picture 1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7" w:type="dxa"/>
            <w:gridSpan w:val="3"/>
            <w:shd w:val="clear" w:color="auto" w:fill="auto"/>
          </w:tcPr>
          <w:p w:rsidR="00AD6E6B" w:rsidRDefault="005865E7" w:rsidP="00AD6E6B">
            <w:pPr>
              <w:pStyle w:val="Heading1"/>
            </w:pPr>
            <w:r>
              <w:t>STATEMENT</w:t>
            </w:r>
          </w:p>
        </w:tc>
      </w:tr>
      <w:tr w:rsidR="00F56369" w:rsidTr="0087020D">
        <w:trPr>
          <w:trHeight w:val="288"/>
        </w:trPr>
        <w:sdt>
          <w:sdtPr>
            <w:alias w:val="Slogan"/>
            <w:tag w:val="Slogan"/>
            <w:id w:val="1328608435"/>
            <w:placeholder>
              <w:docPart w:val="E86D0F5DBAE04B8FA5BFB36D00D20698"/>
            </w:placeholder>
            <w:temporary/>
            <w:showingPlcHdr/>
          </w:sdtPr>
          <w:sdtEndPr/>
          <w:sdtContent>
            <w:tc>
              <w:tcPr>
                <w:tcW w:w="7047" w:type="dxa"/>
                <w:gridSpan w:val="3"/>
                <w:shd w:val="clear" w:color="auto" w:fill="auto"/>
                <w:tcMar>
                  <w:top w:w="0" w:type="dxa"/>
                </w:tcMar>
              </w:tcPr>
              <w:p w:rsidR="00F56369" w:rsidRPr="001E3C2E" w:rsidRDefault="00393EED" w:rsidP="00393EED">
                <w:pPr>
                  <w:pStyle w:val="Slogan"/>
                </w:pPr>
                <w:r>
                  <w:t>[Your Company Slogan]</w:t>
                </w:r>
              </w:p>
            </w:tc>
          </w:sdtContent>
        </w:sdt>
        <w:tc>
          <w:tcPr>
            <w:tcW w:w="3263" w:type="dxa"/>
            <w:gridSpan w:val="2"/>
            <w:shd w:val="clear" w:color="auto" w:fill="auto"/>
          </w:tcPr>
          <w:p w:rsidR="00F56369" w:rsidRDefault="00F56369" w:rsidP="008D3273">
            <w:pPr>
              <w:pStyle w:val="Right-alignedtext"/>
            </w:pPr>
            <w:r w:rsidRPr="000E042A">
              <w:t xml:space="preserve">Date: </w:t>
            </w:r>
            <w:sdt>
              <w:sdtPr>
                <w:alias w:val="Date"/>
                <w:tag w:val="Date"/>
                <w:id w:val="1325439220"/>
                <w:placeholder>
                  <w:docPart w:val="D3C3D877C42B43A59B201C22C3BA8431"/>
                </w:placeholder>
                <w:showingPlcHdr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06DA1">
                  <w:t>[Click to select date]</w:t>
                </w:r>
              </w:sdtContent>
            </w:sdt>
          </w:p>
          <w:p w:rsidR="00F56369" w:rsidRPr="000E042A" w:rsidRDefault="00F56369" w:rsidP="008D3273">
            <w:pPr>
              <w:pStyle w:val="Right-alignedtext"/>
            </w:pPr>
            <w:r>
              <w:t>STATEMENT</w:t>
            </w:r>
            <w:r w:rsidRPr="000E042A">
              <w:t xml:space="preserve"> # </w:t>
            </w:r>
            <w:sdt>
              <w:sdtPr>
                <w:alias w:val="No."/>
                <w:tag w:val="No."/>
                <w:id w:val="1325439249"/>
                <w:placeholder>
                  <w:docPart w:val="A2E315681AD24678988E7EDEAA768997"/>
                </w:placeholder>
                <w:temporary/>
                <w:showingPlcHdr/>
              </w:sdtPr>
              <w:sdtEndPr/>
              <w:sdtContent>
                <w:r w:rsidR="00F06DA1">
                  <w:t>[No.]</w:t>
                </w:r>
              </w:sdtContent>
            </w:sdt>
          </w:p>
        </w:tc>
      </w:tr>
      <w:tr w:rsidR="00F56369" w:rsidTr="0087020D">
        <w:trPr>
          <w:trHeight w:val="1155"/>
        </w:trPr>
        <w:tc>
          <w:tcPr>
            <w:tcW w:w="1285" w:type="dxa"/>
            <w:shd w:val="clear" w:color="auto" w:fill="auto"/>
            <w:tcMar>
              <w:top w:w="0" w:type="dxa"/>
            </w:tcMar>
          </w:tcPr>
          <w:p w:rsidR="00F56369" w:rsidRPr="00F06DA1" w:rsidRDefault="001F0F9F" w:rsidP="00F06DA1">
            <w:pPr>
              <w:pStyle w:val="Heading2"/>
            </w:pPr>
            <w:r w:rsidRPr="00F06DA1">
              <w:t>Comments</w:t>
            </w:r>
          </w:p>
        </w:tc>
        <w:tc>
          <w:tcPr>
            <w:tcW w:w="5762" w:type="dxa"/>
            <w:gridSpan w:val="2"/>
            <w:shd w:val="clear" w:color="auto" w:fill="auto"/>
          </w:tcPr>
          <w:p w:rsidR="00F56369" w:rsidRDefault="00F56369" w:rsidP="001F0F9F"/>
        </w:tc>
        <w:tc>
          <w:tcPr>
            <w:tcW w:w="1076" w:type="dxa"/>
            <w:shd w:val="clear" w:color="auto" w:fill="auto"/>
          </w:tcPr>
          <w:p w:rsidR="00F56369" w:rsidRPr="00F56369" w:rsidRDefault="001F0F9F" w:rsidP="00F06DA1">
            <w:pPr>
              <w:pStyle w:val="Heading2"/>
            </w:pPr>
            <w:r>
              <w:t>Bill To</w:t>
            </w:r>
          </w:p>
        </w:tc>
        <w:tc>
          <w:tcPr>
            <w:tcW w:w="2187" w:type="dxa"/>
            <w:shd w:val="clear" w:color="auto" w:fill="auto"/>
          </w:tcPr>
          <w:sdt>
            <w:sdtPr>
              <w:alias w:val="Name"/>
              <w:tag w:val="Name"/>
              <w:id w:val="7433273"/>
              <w:placeholder>
                <w:docPart w:val="ED05085EB47B46DF938E8C9B6CE4C6F1"/>
              </w:placeholder>
              <w:temporary/>
              <w:showingPlcHdr/>
            </w:sdtPr>
            <w:sdtEndPr/>
            <w:sdtContent>
              <w:p w:rsidR="00F06DA1" w:rsidRPr="001E3C2E" w:rsidRDefault="00F06DA1" w:rsidP="00F06DA1">
                <w:pPr>
                  <w:pStyle w:val="Right-alignedtext"/>
                </w:pPr>
                <w:r>
                  <w:t>[Name]</w:t>
                </w:r>
              </w:p>
            </w:sdtContent>
          </w:sdt>
          <w:sdt>
            <w:sdtPr>
              <w:alias w:val="Company"/>
              <w:tag w:val="Company"/>
              <w:id w:val="7433300"/>
              <w:placeholder>
                <w:docPart w:val="1F6854A8302249479505D7E374D07CD6"/>
              </w:placeholder>
              <w:temporary/>
              <w:showingPlcHdr/>
            </w:sdtPr>
            <w:sdtEndPr/>
            <w:sdtContent>
              <w:p w:rsidR="00F06DA1" w:rsidRDefault="00F06DA1" w:rsidP="00F06DA1">
                <w:pPr>
                  <w:pStyle w:val="Right-alignedtext"/>
                </w:pPr>
                <w:r>
                  <w:t>[Company Name]</w:t>
                </w:r>
              </w:p>
            </w:sdtContent>
          </w:sdt>
          <w:sdt>
            <w:sdtPr>
              <w:alias w:val="Address"/>
              <w:tag w:val="Address"/>
              <w:id w:val="7433327"/>
              <w:placeholder>
                <w:docPart w:val="91F604054C0E4521A2A73DA5BC59D468"/>
              </w:placeholder>
              <w:temporary/>
              <w:showingPlcHdr/>
            </w:sdtPr>
            <w:sdtEndPr/>
            <w:sdtContent>
              <w:p w:rsidR="00F06DA1" w:rsidRDefault="00F06DA1" w:rsidP="00F06DA1">
                <w:pPr>
                  <w:pStyle w:val="Right-alignedtext"/>
                </w:pPr>
                <w:r>
                  <w:t>[Street Address]</w:t>
                </w:r>
              </w:p>
            </w:sdtContent>
          </w:sdt>
          <w:sdt>
            <w:sdtPr>
              <w:alias w:val="City, ST  ZIP Code"/>
              <w:tag w:val="City, ST  ZIP Code"/>
              <w:id w:val="7433354"/>
              <w:placeholder>
                <w:docPart w:val="5E805A03497D45C7B3F895BACCFE2DB9"/>
              </w:placeholder>
              <w:temporary/>
              <w:showingPlcHdr/>
            </w:sdtPr>
            <w:sdtEndPr/>
            <w:sdtContent>
              <w:p w:rsidR="00F06DA1" w:rsidRPr="001E3C2E" w:rsidRDefault="00F06DA1" w:rsidP="00F06DA1">
                <w:pPr>
                  <w:pStyle w:val="Right-alignedtext"/>
                </w:pPr>
                <w:r>
                  <w:t>[City, ST  ZIP Code]</w:t>
                </w:r>
              </w:p>
            </w:sdtContent>
          </w:sdt>
          <w:sdt>
            <w:sdtPr>
              <w:alias w:val="Phone"/>
              <w:tag w:val="Phone"/>
              <w:id w:val="7433381"/>
              <w:placeholder>
                <w:docPart w:val="E1F05E4168A14350BA666618D236AC07"/>
              </w:placeholder>
              <w:temporary/>
              <w:showingPlcHdr/>
            </w:sdtPr>
            <w:sdtEndPr/>
            <w:sdtContent>
              <w:p w:rsidR="00F06DA1" w:rsidRDefault="00F06DA1" w:rsidP="00F06DA1">
                <w:pPr>
                  <w:pStyle w:val="Right-alignedtext"/>
                </w:pPr>
                <w:r>
                  <w:t>[Phone]</w:t>
                </w:r>
              </w:p>
            </w:sdtContent>
          </w:sdt>
          <w:p w:rsidR="00F56369" w:rsidRPr="000E042A" w:rsidRDefault="00F06DA1" w:rsidP="008D3273">
            <w:pPr>
              <w:pStyle w:val="Right-alignedtext"/>
            </w:pPr>
            <w:r>
              <w:t xml:space="preserve">Customer ID </w:t>
            </w:r>
            <w:sdt>
              <w:sdtPr>
                <w:alias w:val="No."/>
                <w:tag w:val="No."/>
                <w:id w:val="7433408"/>
                <w:placeholder>
                  <w:docPart w:val="B4F3C38E0E81433AA9EEA49BFF4ED205"/>
                </w:placeholder>
                <w:temporary/>
                <w:showingPlcHdr/>
              </w:sdtPr>
              <w:sdtEndPr/>
              <w:sdtContent>
                <w:r>
                  <w:t>[ABC12345]</w:t>
                </w:r>
              </w:sdtContent>
            </w:sdt>
          </w:p>
        </w:tc>
      </w:tr>
    </w:tbl>
    <w:p w:rsidR="00954EF9" w:rsidRDefault="00954EF9" w:rsidP="004F202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89"/>
        <w:gridCol w:w="430"/>
        <w:gridCol w:w="1718"/>
        <w:gridCol w:w="1718"/>
        <w:gridCol w:w="1841"/>
        <w:gridCol w:w="1657"/>
        <w:gridCol w:w="1657"/>
      </w:tblGrid>
      <w:tr w:rsidR="00D719AB" w:rsidRPr="001E3C2E" w:rsidTr="008D3273">
        <w:trPr>
          <w:cantSplit/>
          <w:trHeight w:val="216"/>
        </w:trPr>
        <w:tc>
          <w:tcPr>
            <w:tcW w:w="126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D719AB" w:rsidRPr="001E3C2E" w:rsidRDefault="00F77FBF" w:rsidP="00F06DA1">
            <w:pPr>
              <w:pStyle w:val="Heading2"/>
            </w:pPr>
            <w:r>
              <w:t>Date</w:t>
            </w:r>
          </w:p>
        </w:tc>
        <w:tc>
          <w:tcPr>
            <w:tcW w:w="5580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D719AB" w:rsidRPr="001E3C2E" w:rsidRDefault="00FE67BF" w:rsidP="00F06DA1">
            <w:pPr>
              <w:pStyle w:val="Heading2"/>
            </w:pPr>
            <w:r>
              <w:t>D</w:t>
            </w:r>
            <w:r w:rsidR="00D719AB">
              <w:t>escription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D719AB" w:rsidRPr="001E3C2E" w:rsidRDefault="00ED5BBA" w:rsidP="00F06DA1">
            <w:pPr>
              <w:pStyle w:val="Heading2"/>
            </w:pPr>
            <w:r>
              <w:t>Balance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D719AB" w:rsidRPr="001E3C2E" w:rsidRDefault="00ED5BBA" w:rsidP="00F06DA1">
            <w:pPr>
              <w:pStyle w:val="Heading2"/>
            </w:pPr>
            <w:r>
              <w:t>Amount</w:t>
            </w:r>
          </w:p>
        </w:tc>
      </w:tr>
      <w:tr w:rsidR="00D719AB" w:rsidRPr="001C2122" w:rsidTr="008D3273">
        <w:trPr>
          <w:cantSplit/>
          <w:trHeight w:val="216"/>
        </w:trPr>
        <w:tc>
          <w:tcPr>
            <w:tcW w:w="12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1E3C2E" w:rsidRDefault="00D719AB" w:rsidP="00704C33"/>
        </w:tc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1E3C2E" w:rsidRDefault="00D719AB" w:rsidP="00704C33"/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1C2122" w:rsidRDefault="00D719AB" w:rsidP="008D3273">
            <w:pPr>
              <w:pStyle w:val="Right-alignedtext"/>
            </w:pP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1C2122" w:rsidRDefault="00D719AB" w:rsidP="008D3273">
            <w:pPr>
              <w:pStyle w:val="Right-alignedtext"/>
            </w:pPr>
          </w:p>
        </w:tc>
      </w:tr>
      <w:tr w:rsidR="00D719AB" w:rsidRPr="001C2122" w:rsidTr="008D3273">
        <w:trPr>
          <w:cantSplit/>
          <w:trHeight w:val="216"/>
        </w:trPr>
        <w:tc>
          <w:tcPr>
            <w:tcW w:w="12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1E3C2E" w:rsidRDefault="00D719AB" w:rsidP="00704C33"/>
        </w:tc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1E3C2E" w:rsidRDefault="00D719AB" w:rsidP="00704C33"/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1C2122" w:rsidRDefault="00D719AB" w:rsidP="008D3273">
            <w:pPr>
              <w:pStyle w:val="Right-alignedtext"/>
            </w:pP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1C2122" w:rsidRDefault="00D719AB" w:rsidP="008D3273">
            <w:pPr>
              <w:pStyle w:val="Right-alignedtext"/>
            </w:pPr>
          </w:p>
        </w:tc>
      </w:tr>
      <w:tr w:rsidR="00D719AB" w:rsidRPr="001C2122" w:rsidTr="008D3273">
        <w:trPr>
          <w:cantSplit/>
          <w:trHeight w:val="216"/>
        </w:trPr>
        <w:tc>
          <w:tcPr>
            <w:tcW w:w="12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1E3C2E" w:rsidRDefault="00D719AB" w:rsidP="00704C33"/>
        </w:tc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1E3C2E" w:rsidRDefault="00D719AB" w:rsidP="00704C33"/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1C2122" w:rsidRDefault="00D719AB" w:rsidP="008D3273">
            <w:pPr>
              <w:pStyle w:val="Right-alignedtext"/>
            </w:pP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1C2122" w:rsidRDefault="00D719AB" w:rsidP="008D3273">
            <w:pPr>
              <w:pStyle w:val="Right-alignedtext"/>
            </w:pPr>
          </w:p>
        </w:tc>
      </w:tr>
      <w:tr w:rsidR="00D719AB" w:rsidRPr="001C2122" w:rsidTr="008D3273">
        <w:trPr>
          <w:cantSplit/>
          <w:trHeight w:val="216"/>
        </w:trPr>
        <w:tc>
          <w:tcPr>
            <w:tcW w:w="12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1E3C2E" w:rsidRDefault="00D719AB" w:rsidP="00704C33"/>
        </w:tc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1E3C2E" w:rsidRDefault="00D719AB" w:rsidP="00704C33"/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1C2122" w:rsidRDefault="00D719AB" w:rsidP="008D3273">
            <w:pPr>
              <w:pStyle w:val="Right-alignedtext"/>
            </w:pP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1C2122" w:rsidRDefault="00D719AB" w:rsidP="008D3273">
            <w:pPr>
              <w:pStyle w:val="Right-alignedtext"/>
            </w:pPr>
          </w:p>
        </w:tc>
      </w:tr>
      <w:tr w:rsidR="00D719AB" w:rsidRPr="001C2122" w:rsidTr="008D3273">
        <w:trPr>
          <w:cantSplit/>
          <w:trHeight w:val="216"/>
        </w:trPr>
        <w:tc>
          <w:tcPr>
            <w:tcW w:w="12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1E3C2E" w:rsidRDefault="00D719AB" w:rsidP="00704C33"/>
        </w:tc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1E3C2E" w:rsidRDefault="00D719AB" w:rsidP="00704C33"/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1C2122" w:rsidRDefault="00D719AB" w:rsidP="008D3273">
            <w:pPr>
              <w:pStyle w:val="Right-alignedtext"/>
            </w:pP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1C2122" w:rsidRDefault="00D719AB" w:rsidP="008D3273">
            <w:pPr>
              <w:pStyle w:val="Right-alignedtext"/>
            </w:pPr>
          </w:p>
        </w:tc>
      </w:tr>
      <w:tr w:rsidR="002523E9" w:rsidRPr="001C2122" w:rsidTr="008D3273">
        <w:trPr>
          <w:cantSplit/>
          <w:trHeight w:val="216"/>
        </w:trPr>
        <w:tc>
          <w:tcPr>
            <w:tcW w:w="12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523E9" w:rsidRPr="001E3C2E" w:rsidRDefault="002523E9" w:rsidP="00704C33"/>
        </w:tc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523E9" w:rsidRPr="001E3C2E" w:rsidRDefault="002523E9" w:rsidP="00704C33"/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523E9" w:rsidRPr="001C2122" w:rsidRDefault="002523E9" w:rsidP="008D3273">
            <w:pPr>
              <w:pStyle w:val="Right-alignedtext"/>
            </w:pP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523E9" w:rsidRPr="001C2122" w:rsidRDefault="002523E9" w:rsidP="008D3273">
            <w:pPr>
              <w:pStyle w:val="Right-alignedtext"/>
            </w:pPr>
          </w:p>
        </w:tc>
      </w:tr>
      <w:tr w:rsidR="002523E9" w:rsidRPr="001C2122" w:rsidTr="008D3273">
        <w:trPr>
          <w:cantSplit/>
          <w:trHeight w:val="216"/>
        </w:trPr>
        <w:tc>
          <w:tcPr>
            <w:tcW w:w="12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523E9" w:rsidRPr="001E3C2E" w:rsidRDefault="002523E9" w:rsidP="00704C33"/>
        </w:tc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523E9" w:rsidRPr="001E3C2E" w:rsidRDefault="002523E9" w:rsidP="00704C33"/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523E9" w:rsidRPr="001C2122" w:rsidRDefault="002523E9" w:rsidP="008D3273">
            <w:pPr>
              <w:pStyle w:val="Right-alignedtext"/>
            </w:pP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523E9" w:rsidRPr="001C2122" w:rsidRDefault="002523E9" w:rsidP="008D3273">
            <w:pPr>
              <w:pStyle w:val="Right-alignedtext"/>
            </w:pPr>
          </w:p>
        </w:tc>
      </w:tr>
      <w:tr w:rsidR="00D719AB" w:rsidRPr="001C2122" w:rsidTr="008D3273">
        <w:trPr>
          <w:cantSplit/>
          <w:trHeight w:val="216"/>
        </w:trPr>
        <w:tc>
          <w:tcPr>
            <w:tcW w:w="12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1E3C2E" w:rsidRDefault="00D719AB" w:rsidP="00704C33"/>
        </w:tc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1E3C2E" w:rsidRDefault="00D719AB" w:rsidP="00704C33"/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1C2122" w:rsidRDefault="00D719AB" w:rsidP="008D3273">
            <w:pPr>
              <w:pStyle w:val="Right-alignedtext"/>
            </w:pP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1C2122" w:rsidRDefault="00D719AB" w:rsidP="008D3273">
            <w:pPr>
              <w:pStyle w:val="Right-alignedtext"/>
            </w:pPr>
          </w:p>
        </w:tc>
      </w:tr>
      <w:tr w:rsidR="00D719AB" w:rsidRPr="001C2122" w:rsidTr="008D3273">
        <w:trPr>
          <w:cantSplit/>
          <w:trHeight w:val="216"/>
        </w:trPr>
        <w:tc>
          <w:tcPr>
            <w:tcW w:w="12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1E3C2E" w:rsidRDefault="00D719AB" w:rsidP="00704C33"/>
        </w:tc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1E3C2E" w:rsidRDefault="00D719AB" w:rsidP="00704C33"/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1C2122" w:rsidRDefault="00D719AB" w:rsidP="008D3273">
            <w:pPr>
              <w:pStyle w:val="Right-alignedtext"/>
            </w:pP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1C2122" w:rsidRDefault="00D719AB" w:rsidP="008D3273">
            <w:pPr>
              <w:pStyle w:val="Right-alignedtext"/>
            </w:pPr>
          </w:p>
        </w:tc>
      </w:tr>
      <w:tr w:rsidR="00D719AB" w:rsidRPr="001C2122" w:rsidTr="008D3273">
        <w:trPr>
          <w:cantSplit/>
          <w:trHeight w:val="216"/>
        </w:trPr>
        <w:tc>
          <w:tcPr>
            <w:tcW w:w="12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1E3C2E" w:rsidRDefault="00D719AB" w:rsidP="00704C33"/>
        </w:tc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1E3C2E" w:rsidRDefault="00D719AB" w:rsidP="00704C33"/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1C2122" w:rsidRDefault="00D719AB" w:rsidP="008D3273">
            <w:pPr>
              <w:pStyle w:val="Right-alignedtext"/>
            </w:pP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1C2122" w:rsidRDefault="00D719AB" w:rsidP="008D3273">
            <w:pPr>
              <w:pStyle w:val="Right-alignedtext"/>
            </w:pPr>
          </w:p>
        </w:tc>
      </w:tr>
      <w:tr w:rsidR="00D719AB" w:rsidRPr="001C2122" w:rsidTr="008D3273">
        <w:trPr>
          <w:cantSplit/>
          <w:trHeight w:val="216"/>
        </w:trPr>
        <w:tc>
          <w:tcPr>
            <w:tcW w:w="12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1E3C2E" w:rsidRDefault="00D719AB" w:rsidP="00704C33"/>
        </w:tc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1E3C2E" w:rsidRDefault="00D719AB" w:rsidP="00704C33"/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1C2122" w:rsidRDefault="00D719AB" w:rsidP="008D3273">
            <w:pPr>
              <w:pStyle w:val="Right-alignedtext"/>
            </w:pP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1C2122" w:rsidRDefault="00D719AB" w:rsidP="008D3273">
            <w:pPr>
              <w:pStyle w:val="Right-alignedtext"/>
            </w:pPr>
          </w:p>
        </w:tc>
      </w:tr>
      <w:tr w:rsidR="00D719AB" w:rsidRPr="001C2122" w:rsidTr="008D3273">
        <w:trPr>
          <w:cantSplit/>
          <w:trHeight w:val="216"/>
        </w:trPr>
        <w:tc>
          <w:tcPr>
            <w:tcW w:w="12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1E3C2E" w:rsidRDefault="00D719AB" w:rsidP="00704C33"/>
        </w:tc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1E3C2E" w:rsidRDefault="00D719AB" w:rsidP="00704C33"/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1C2122" w:rsidRDefault="00D719AB" w:rsidP="008D3273">
            <w:pPr>
              <w:pStyle w:val="Right-alignedtext"/>
            </w:pP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1C2122" w:rsidRDefault="00D719AB" w:rsidP="008D3273">
            <w:pPr>
              <w:pStyle w:val="Right-alignedtext"/>
            </w:pPr>
          </w:p>
        </w:tc>
      </w:tr>
      <w:tr w:rsidR="00D719AB" w:rsidRPr="001C2122" w:rsidTr="008D3273">
        <w:trPr>
          <w:cantSplit/>
          <w:trHeight w:val="216"/>
        </w:trPr>
        <w:tc>
          <w:tcPr>
            <w:tcW w:w="126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1E3C2E" w:rsidRDefault="00D719AB" w:rsidP="00704C33"/>
        </w:tc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D719AB" w:rsidRPr="001E3C2E" w:rsidRDefault="00D719AB" w:rsidP="00704C33"/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1C2122" w:rsidRDefault="00D719AB" w:rsidP="008D3273">
            <w:pPr>
              <w:pStyle w:val="Right-alignedtext"/>
            </w:pP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1C2122" w:rsidRDefault="00D719AB" w:rsidP="008D3273">
            <w:pPr>
              <w:pStyle w:val="Right-alignedtext"/>
            </w:pPr>
          </w:p>
        </w:tc>
      </w:tr>
      <w:tr w:rsidR="00ED5BBA" w:rsidRPr="001C2122" w:rsidTr="008D3273">
        <w:trPr>
          <w:cantSplit/>
          <w:trHeight w:val="757"/>
        </w:trPr>
        <w:tc>
          <w:tcPr>
            <w:tcW w:w="1680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bottom"/>
          </w:tcPr>
          <w:p w:rsidR="00ED5BBA" w:rsidRPr="001C2122" w:rsidRDefault="00ED5BBA" w:rsidP="00F06DA1">
            <w:pPr>
              <w:pStyle w:val="Heading2"/>
            </w:pPr>
            <w:r>
              <w:t>Current</w:t>
            </w:r>
          </w:p>
        </w:tc>
        <w:tc>
          <w:tcPr>
            <w:tcW w:w="168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bottom"/>
          </w:tcPr>
          <w:p w:rsidR="00ED5BBA" w:rsidRPr="001C2122" w:rsidRDefault="00ED5BBA" w:rsidP="00F06DA1">
            <w:pPr>
              <w:pStyle w:val="Heading2"/>
            </w:pPr>
            <w:r>
              <w:t xml:space="preserve">1-30 Days </w:t>
            </w:r>
            <w:r>
              <w:br/>
              <w:t>Past Due</w:t>
            </w:r>
          </w:p>
        </w:tc>
        <w:tc>
          <w:tcPr>
            <w:tcW w:w="168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bottom"/>
          </w:tcPr>
          <w:p w:rsidR="00ED5BBA" w:rsidRPr="001C2122" w:rsidRDefault="00ED5BBA" w:rsidP="00F06DA1">
            <w:pPr>
              <w:pStyle w:val="Heading2"/>
            </w:pPr>
            <w:r>
              <w:t xml:space="preserve">31-60 Days </w:t>
            </w:r>
            <w:r>
              <w:br/>
              <w:t>Past Due</w:t>
            </w:r>
          </w:p>
        </w:tc>
        <w:tc>
          <w:tcPr>
            <w:tcW w:w="180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bottom"/>
          </w:tcPr>
          <w:p w:rsidR="00ED5BBA" w:rsidRPr="001C2122" w:rsidRDefault="00ED5BBA" w:rsidP="00F06DA1">
            <w:pPr>
              <w:pStyle w:val="Heading2"/>
            </w:pPr>
            <w:r>
              <w:t xml:space="preserve">61-90 Days </w:t>
            </w:r>
            <w:r>
              <w:br/>
              <w:t>Past Due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bottom"/>
          </w:tcPr>
          <w:p w:rsidR="00ED5BBA" w:rsidRPr="001C2122" w:rsidRDefault="00ED5BBA" w:rsidP="00F06DA1">
            <w:pPr>
              <w:pStyle w:val="Heading2"/>
            </w:pPr>
            <w:r>
              <w:t xml:space="preserve">Over 90 Days </w:t>
            </w:r>
            <w:r>
              <w:br/>
              <w:t>Past Due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bottom"/>
          </w:tcPr>
          <w:p w:rsidR="00ED5BBA" w:rsidRPr="001C2122" w:rsidRDefault="00ED5BBA" w:rsidP="00F06DA1">
            <w:pPr>
              <w:pStyle w:val="Heading2"/>
            </w:pPr>
            <w:r>
              <w:t>Amount Due</w:t>
            </w:r>
          </w:p>
        </w:tc>
      </w:tr>
      <w:tr w:rsidR="00ED5BBA" w:rsidRPr="001C2122" w:rsidTr="008D3273">
        <w:trPr>
          <w:cantSplit/>
          <w:trHeight w:val="112"/>
        </w:trPr>
        <w:tc>
          <w:tcPr>
            <w:tcW w:w="168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D5BBA" w:rsidRPr="001C2122" w:rsidRDefault="00ED5BBA" w:rsidP="008D3273">
            <w:pPr>
              <w:pStyle w:val="Right-alignedtext"/>
            </w:pPr>
          </w:p>
        </w:tc>
        <w:tc>
          <w:tcPr>
            <w:tcW w:w="16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D5BBA" w:rsidRPr="001C2122" w:rsidRDefault="00ED5BBA" w:rsidP="008D3273">
            <w:pPr>
              <w:pStyle w:val="Right-alignedtext"/>
            </w:pPr>
          </w:p>
        </w:tc>
        <w:tc>
          <w:tcPr>
            <w:tcW w:w="16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D5BBA" w:rsidRPr="001C2122" w:rsidRDefault="00ED5BBA" w:rsidP="008D3273">
            <w:pPr>
              <w:pStyle w:val="Right-alignedtext"/>
            </w:pPr>
          </w:p>
        </w:tc>
        <w:tc>
          <w:tcPr>
            <w:tcW w:w="18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D5BBA" w:rsidRPr="001C2122" w:rsidRDefault="00ED5BBA" w:rsidP="008D3273">
            <w:pPr>
              <w:pStyle w:val="Right-alignedtext"/>
            </w:pP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D5BBA" w:rsidRPr="001C2122" w:rsidRDefault="00ED5BBA" w:rsidP="008D3273">
            <w:pPr>
              <w:pStyle w:val="Right-alignedtext"/>
            </w:pPr>
          </w:p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D5BBA" w:rsidRPr="001C2122" w:rsidRDefault="00ED5BBA" w:rsidP="008D3273">
            <w:pPr>
              <w:pStyle w:val="Right-alignedtext"/>
            </w:pPr>
          </w:p>
        </w:tc>
      </w:tr>
    </w:tbl>
    <w:p w:rsidR="00F56369" w:rsidRDefault="00F56369" w:rsidP="00F5636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3437"/>
        <w:gridCol w:w="3559"/>
        <w:gridCol w:w="3314"/>
      </w:tblGrid>
      <w:tr w:rsidR="00A54A6E" w:rsidRPr="001E3C2E" w:rsidTr="008D3273">
        <w:trPr>
          <w:cantSplit/>
          <w:trHeight w:val="216"/>
        </w:trPr>
        <w:tc>
          <w:tcPr>
            <w:tcW w:w="6996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:rsidR="00A54A6E" w:rsidRPr="001E3C2E" w:rsidRDefault="00A54A6E" w:rsidP="00F06DA1">
            <w:pPr>
              <w:pStyle w:val="Heading2"/>
            </w:pPr>
            <w:r>
              <w:t>Remittance</w:t>
            </w: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4A6E" w:rsidRPr="001E3C2E" w:rsidRDefault="00A54A6E" w:rsidP="00F06DA1"/>
        </w:tc>
      </w:tr>
      <w:tr w:rsidR="00A54A6E" w:rsidRPr="001C2122" w:rsidTr="008D3273">
        <w:trPr>
          <w:cantSplit/>
          <w:trHeight w:val="57"/>
        </w:trPr>
        <w:tc>
          <w:tcPr>
            <w:tcW w:w="34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A54A6E" w:rsidRPr="001C2122" w:rsidRDefault="00A54A6E" w:rsidP="008D3273">
            <w:pPr>
              <w:pStyle w:val="Heading2"/>
            </w:pPr>
            <w:r>
              <w:t>Statement #</w:t>
            </w:r>
          </w:p>
        </w:tc>
        <w:tc>
          <w:tcPr>
            <w:tcW w:w="3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A54A6E" w:rsidRPr="001C2122" w:rsidRDefault="00A54A6E" w:rsidP="00304275">
            <w:r>
              <w:t>100</w:t>
            </w:r>
          </w:p>
        </w:tc>
        <w:tc>
          <w:tcPr>
            <w:tcW w:w="3314" w:type="dxa"/>
            <w:vMerge w:val="restart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  <w:vAlign w:val="center"/>
          </w:tcPr>
          <w:p w:rsidR="00A54A6E" w:rsidRPr="001C2122" w:rsidRDefault="00A54A6E" w:rsidP="00304275"/>
        </w:tc>
      </w:tr>
      <w:tr w:rsidR="00A54A6E" w:rsidRPr="001C2122" w:rsidTr="008D3273">
        <w:trPr>
          <w:cantSplit/>
          <w:trHeight w:val="56"/>
        </w:trPr>
        <w:tc>
          <w:tcPr>
            <w:tcW w:w="34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A54A6E" w:rsidRPr="001C2122" w:rsidRDefault="00A54A6E" w:rsidP="008D3273">
            <w:pPr>
              <w:pStyle w:val="Heading2"/>
            </w:pPr>
            <w:r>
              <w:t>Date</w:t>
            </w:r>
          </w:p>
        </w:tc>
        <w:tc>
          <w:tcPr>
            <w:tcW w:w="3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A54A6E" w:rsidRPr="001C2122" w:rsidRDefault="00A54A6E" w:rsidP="00F06DA1"/>
        </w:tc>
        <w:tc>
          <w:tcPr>
            <w:tcW w:w="3314" w:type="dxa"/>
            <w:vMerge/>
            <w:tcBorders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  <w:vAlign w:val="center"/>
          </w:tcPr>
          <w:p w:rsidR="00A54A6E" w:rsidRPr="001C2122" w:rsidRDefault="00A54A6E" w:rsidP="00304275"/>
        </w:tc>
      </w:tr>
      <w:tr w:rsidR="00A54A6E" w:rsidRPr="001C2122" w:rsidTr="008D3273">
        <w:trPr>
          <w:cantSplit/>
          <w:trHeight w:val="56"/>
        </w:trPr>
        <w:tc>
          <w:tcPr>
            <w:tcW w:w="34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A54A6E" w:rsidRPr="001C2122" w:rsidRDefault="00A54A6E" w:rsidP="008D3273">
            <w:pPr>
              <w:pStyle w:val="Heading2"/>
            </w:pPr>
            <w:r>
              <w:t>Amount Due</w:t>
            </w:r>
          </w:p>
        </w:tc>
        <w:tc>
          <w:tcPr>
            <w:tcW w:w="3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A54A6E" w:rsidRPr="001C2122" w:rsidRDefault="00A54A6E" w:rsidP="00F06DA1"/>
        </w:tc>
        <w:tc>
          <w:tcPr>
            <w:tcW w:w="3314" w:type="dxa"/>
            <w:vMerge/>
            <w:tcBorders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  <w:vAlign w:val="center"/>
          </w:tcPr>
          <w:p w:rsidR="00A54A6E" w:rsidRPr="001C2122" w:rsidRDefault="00A54A6E" w:rsidP="00304275"/>
        </w:tc>
      </w:tr>
      <w:tr w:rsidR="00A54A6E" w:rsidRPr="001C2122" w:rsidTr="008D3273">
        <w:trPr>
          <w:cantSplit/>
          <w:trHeight w:val="56"/>
        </w:trPr>
        <w:tc>
          <w:tcPr>
            <w:tcW w:w="34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A54A6E" w:rsidRPr="001C2122" w:rsidRDefault="00A54A6E" w:rsidP="008D3273">
            <w:pPr>
              <w:pStyle w:val="Heading2"/>
            </w:pPr>
            <w:r>
              <w:t>Amount Enclosed</w:t>
            </w:r>
          </w:p>
        </w:tc>
        <w:tc>
          <w:tcPr>
            <w:tcW w:w="3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A54A6E" w:rsidRPr="001C2122" w:rsidRDefault="00A54A6E" w:rsidP="00F06DA1"/>
        </w:tc>
        <w:tc>
          <w:tcPr>
            <w:tcW w:w="3314" w:type="dxa"/>
            <w:vMerge/>
            <w:tcBorders>
              <w:left w:val="single" w:sz="4" w:space="0" w:color="A6A6A6" w:themeColor="background1" w:themeShade="A6"/>
              <w:bottom w:val="nil"/>
              <w:right w:val="nil"/>
            </w:tcBorders>
            <w:shd w:val="clear" w:color="auto" w:fill="auto"/>
            <w:vAlign w:val="center"/>
          </w:tcPr>
          <w:p w:rsidR="00A54A6E" w:rsidRPr="001C2122" w:rsidRDefault="00A54A6E" w:rsidP="00304275"/>
        </w:tc>
      </w:tr>
    </w:tbl>
    <w:p w:rsidR="00F06DA1" w:rsidRDefault="00F06DA1" w:rsidP="00F06DA1">
      <w:pPr>
        <w:pStyle w:val="ContactInfo"/>
      </w:pPr>
      <w:r>
        <w:t xml:space="preserve">Make all checks payable to </w:t>
      </w:r>
      <w:sdt>
        <w:sdtPr>
          <w:alias w:val="Company"/>
          <w:tag w:val="Company"/>
          <w:id w:val="805290255"/>
          <w:placeholder>
            <w:docPart w:val="88801C5836244BF4A0B839154AC4F38F"/>
          </w:placeholder>
          <w:showingPlcHdr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Pr="0006355F">
            <w:t>[Your Company Name]</w:t>
          </w:r>
        </w:sdtContent>
      </w:sdt>
    </w:p>
    <w:p w:rsidR="00CA1C8D" w:rsidRDefault="00202E66" w:rsidP="00F06DA1">
      <w:pPr>
        <w:pStyle w:val="ThankYou"/>
      </w:pPr>
      <w:r w:rsidRPr="0015744F">
        <w:t>Thank you for your business!</w:t>
      </w:r>
    </w:p>
    <w:p w:rsidR="00CA1C8D" w:rsidRDefault="00513030" w:rsidP="00F06DA1">
      <w:pPr>
        <w:pStyle w:val="ContactInfo"/>
      </w:pPr>
      <w:sdt>
        <w:sdtPr>
          <w:alias w:val="Company"/>
          <w:tag w:val="Company"/>
          <w:id w:val="7433536"/>
          <w:placeholder>
            <w:docPart w:val="8A5A86E2E1504C5090ADF0ADF84E30D1"/>
          </w:placeholder>
          <w:showingPlcHdr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06DA1" w:rsidRPr="0006355F">
            <w:t>[Your Company Name]</w:t>
          </w:r>
        </w:sdtContent>
      </w:sdt>
      <w:r w:rsidR="00F06DA1" w:rsidRPr="0006355F">
        <w:t xml:space="preserve">  </w:t>
      </w:r>
      <w:sdt>
        <w:sdtPr>
          <w:alias w:val="Address"/>
          <w:tag w:val="Address"/>
          <w:id w:val="7433537"/>
          <w:placeholder>
            <w:docPart w:val="F6B5BDC5DDF44744BF5ED7835D085F69"/>
          </w:placeholder>
          <w:temporary/>
          <w:showingPlcHdr/>
        </w:sdtPr>
        <w:sdtEndPr/>
        <w:sdtContent>
          <w:r w:rsidR="00F06DA1" w:rsidRPr="0006355F">
            <w:t>[Street Address]</w:t>
          </w:r>
        </w:sdtContent>
      </w:sdt>
      <w:r w:rsidR="00F06DA1" w:rsidRPr="0006355F">
        <w:t xml:space="preserve">, </w:t>
      </w:r>
      <w:sdt>
        <w:sdtPr>
          <w:alias w:val="City, ST  ZIP Code"/>
          <w:tag w:val="City, ST  ZIP Code"/>
          <w:id w:val="7433564"/>
          <w:placeholder>
            <w:docPart w:val="8DC8688EF12C485D9C455873B79584FE"/>
          </w:placeholder>
          <w:temporary/>
          <w:showingPlcHdr/>
        </w:sdtPr>
        <w:sdtEndPr/>
        <w:sdtContent>
          <w:r w:rsidR="00F06DA1" w:rsidRPr="0006355F">
            <w:t>[City, ST  ZIP Code]</w:t>
          </w:r>
        </w:sdtContent>
      </w:sdt>
      <w:r w:rsidR="00F06DA1" w:rsidRPr="0006355F">
        <w:t xml:space="preserve">  Phone </w:t>
      </w:r>
      <w:sdt>
        <w:sdtPr>
          <w:alias w:val="Phone"/>
          <w:tag w:val="Phone"/>
          <w:id w:val="7433591"/>
          <w:placeholder>
            <w:docPart w:val="7760B816A41543A9B35BFC6989CF6FFC"/>
          </w:placeholder>
          <w:temporary/>
          <w:showingPlcHdr/>
        </w:sdtPr>
        <w:sdtEndPr/>
        <w:sdtContent>
          <w:r w:rsidR="00F06DA1" w:rsidRPr="0006355F">
            <w:t>[phone]</w:t>
          </w:r>
        </w:sdtContent>
      </w:sdt>
      <w:r w:rsidR="00F06DA1" w:rsidRPr="0006355F">
        <w:t xml:space="preserve">  Fax </w:t>
      </w:r>
      <w:sdt>
        <w:sdtPr>
          <w:alias w:val="Fax"/>
          <w:tag w:val="Fax"/>
          <w:id w:val="7433618"/>
          <w:placeholder>
            <w:docPart w:val="EE56BA2DFC9445119C2319EBCDFF0A78"/>
          </w:placeholder>
          <w:temporary/>
          <w:showingPlcHdr/>
        </w:sdtPr>
        <w:sdtEndPr/>
        <w:sdtContent>
          <w:r w:rsidR="00F06DA1" w:rsidRPr="0006355F">
            <w:t>[fax]</w:t>
          </w:r>
        </w:sdtContent>
      </w:sdt>
      <w:r w:rsidR="00F06DA1" w:rsidRPr="0006355F">
        <w:t xml:space="preserve">  </w:t>
      </w:r>
      <w:sdt>
        <w:sdtPr>
          <w:alias w:val="Email"/>
          <w:tag w:val="Email"/>
          <w:id w:val="7433645"/>
          <w:placeholder>
            <w:docPart w:val="F8E41EDE25D04D40A4F37170EEC462D0"/>
          </w:placeholder>
          <w:temporary/>
          <w:showingPlcHdr/>
        </w:sdtPr>
        <w:sdtEndPr/>
        <w:sdtContent>
          <w:r w:rsidR="00F06DA1" w:rsidRPr="0006355F">
            <w:t>[email]</w:t>
          </w:r>
        </w:sdtContent>
      </w:sdt>
    </w:p>
    <w:sectPr w:rsidR="00CA1C8D" w:rsidSect="00F06DA1"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E5"/>
    <w:rsid w:val="00010191"/>
    <w:rsid w:val="000653AC"/>
    <w:rsid w:val="000E042A"/>
    <w:rsid w:val="000F3DE5"/>
    <w:rsid w:val="000F6B47"/>
    <w:rsid w:val="000F7D4F"/>
    <w:rsid w:val="00140EA0"/>
    <w:rsid w:val="001F0F9F"/>
    <w:rsid w:val="00202E66"/>
    <w:rsid w:val="002523E9"/>
    <w:rsid w:val="002F6035"/>
    <w:rsid w:val="00304275"/>
    <w:rsid w:val="00311C97"/>
    <w:rsid w:val="003272DA"/>
    <w:rsid w:val="00393EED"/>
    <w:rsid w:val="003E5FCD"/>
    <w:rsid w:val="00441785"/>
    <w:rsid w:val="00442CDA"/>
    <w:rsid w:val="0045588D"/>
    <w:rsid w:val="00490DC1"/>
    <w:rsid w:val="004F202D"/>
    <w:rsid w:val="00513030"/>
    <w:rsid w:val="005209B5"/>
    <w:rsid w:val="00521569"/>
    <w:rsid w:val="005865E7"/>
    <w:rsid w:val="00704C33"/>
    <w:rsid w:val="007B38EB"/>
    <w:rsid w:val="007F242B"/>
    <w:rsid w:val="008171B1"/>
    <w:rsid w:val="00820427"/>
    <w:rsid w:val="00822053"/>
    <w:rsid w:val="0087020D"/>
    <w:rsid w:val="008C5A0E"/>
    <w:rsid w:val="008D3273"/>
    <w:rsid w:val="008E45DF"/>
    <w:rsid w:val="00953D43"/>
    <w:rsid w:val="00954EF9"/>
    <w:rsid w:val="009D7158"/>
    <w:rsid w:val="00A42A8C"/>
    <w:rsid w:val="00A472D4"/>
    <w:rsid w:val="00A54A6E"/>
    <w:rsid w:val="00A63377"/>
    <w:rsid w:val="00A87BAC"/>
    <w:rsid w:val="00A908B1"/>
    <w:rsid w:val="00AD1385"/>
    <w:rsid w:val="00AD6E6B"/>
    <w:rsid w:val="00BE6A61"/>
    <w:rsid w:val="00C50F0E"/>
    <w:rsid w:val="00CA1C8D"/>
    <w:rsid w:val="00CE1AFF"/>
    <w:rsid w:val="00D719AB"/>
    <w:rsid w:val="00D824D4"/>
    <w:rsid w:val="00DB6D0A"/>
    <w:rsid w:val="00DF1EAB"/>
    <w:rsid w:val="00E020A7"/>
    <w:rsid w:val="00E47F00"/>
    <w:rsid w:val="00E97E88"/>
    <w:rsid w:val="00EB4F05"/>
    <w:rsid w:val="00ED5BBA"/>
    <w:rsid w:val="00F06DA1"/>
    <w:rsid w:val="00F56369"/>
    <w:rsid w:val="00F77FBF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273"/>
    <w:rPr>
      <w:rFonts w:asciiTheme="minorHAnsi" w:hAnsiTheme="minorHAnsi"/>
      <w:color w:val="262626" w:themeColor="text1" w:themeTint="D9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F06DA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A6A6A6" w:themeColor="background1" w:themeShade="A6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F06DA1"/>
    <w:pPr>
      <w:outlineLvl w:val="1"/>
    </w:pPr>
    <w:rPr>
      <w:rFonts w:asciiTheme="majorHAnsi" w:hAnsiTheme="majorHAnsi"/>
    </w:rPr>
  </w:style>
  <w:style w:type="paragraph" w:styleId="Heading3">
    <w:name w:val="heading 3"/>
    <w:basedOn w:val="Normal"/>
    <w:next w:val="Normal"/>
    <w:semiHidden/>
    <w:unhideWhenUsed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822053"/>
    <w:rPr>
      <w:rFonts w:ascii="Tahoma" w:hAnsi="Tahoma" w:cs="Tahoma"/>
      <w:szCs w:val="16"/>
    </w:rPr>
  </w:style>
  <w:style w:type="paragraph" w:customStyle="1" w:styleId="Slogan">
    <w:name w:val="Slogan"/>
    <w:basedOn w:val="Normal"/>
    <w:qFormat/>
    <w:rsid w:val="00F06DA1"/>
    <w:pPr>
      <w:spacing w:after="60"/>
      <w:outlineLvl w:val="2"/>
    </w:pPr>
    <w:rPr>
      <w:i/>
      <w:color w:val="A6A6A6" w:themeColor="background1" w:themeShade="A6"/>
      <w:spacing w:val="4"/>
      <w:sz w:val="14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D3273"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autoRedefine/>
    <w:qFormat/>
    <w:rsid w:val="008D3273"/>
    <w:pPr>
      <w:spacing w:before="100"/>
      <w:jc w:val="center"/>
    </w:pPr>
    <w:rPr>
      <w:b/>
      <w:i/>
    </w:rPr>
  </w:style>
  <w:style w:type="character" w:styleId="PlaceholderText">
    <w:name w:val="Placeholder Text"/>
    <w:basedOn w:val="DefaultParagraphFont"/>
    <w:uiPriority w:val="99"/>
    <w:semiHidden/>
    <w:rsid w:val="00F06DA1"/>
    <w:rPr>
      <w:color w:val="808080"/>
    </w:rPr>
  </w:style>
  <w:style w:type="paragraph" w:customStyle="1" w:styleId="Right-alignedtext">
    <w:name w:val="Right-aligned text"/>
    <w:basedOn w:val="Normal"/>
    <w:qFormat/>
    <w:rsid w:val="00F06DA1"/>
    <w:pPr>
      <w:spacing w:line="264" w:lineRule="auto"/>
      <w:jc w:val="right"/>
    </w:pPr>
    <w:rPr>
      <w:szCs w:val="16"/>
    </w:rPr>
  </w:style>
  <w:style w:type="paragraph" w:customStyle="1" w:styleId="ContactInfo">
    <w:name w:val="Contact Info"/>
    <w:basedOn w:val="Normal"/>
    <w:unhideWhenUsed/>
    <w:qFormat/>
    <w:rsid w:val="00F06DA1"/>
    <w:pPr>
      <w:spacing w:before="520"/>
      <w:jc w:val="center"/>
    </w:pPr>
    <w:rPr>
      <w:color w:val="A6A6A6" w:themeColor="background1" w:themeShade="A6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273"/>
    <w:rPr>
      <w:rFonts w:asciiTheme="minorHAnsi" w:hAnsiTheme="minorHAnsi"/>
      <w:color w:val="262626" w:themeColor="text1" w:themeTint="D9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F06DA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A6A6A6" w:themeColor="background1" w:themeShade="A6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F06DA1"/>
    <w:pPr>
      <w:outlineLvl w:val="1"/>
    </w:pPr>
    <w:rPr>
      <w:rFonts w:asciiTheme="majorHAnsi" w:hAnsiTheme="majorHAnsi"/>
    </w:rPr>
  </w:style>
  <w:style w:type="paragraph" w:styleId="Heading3">
    <w:name w:val="heading 3"/>
    <w:basedOn w:val="Normal"/>
    <w:next w:val="Normal"/>
    <w:semiHidden/>
    <w:unhideWhenUsed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822053"/>
    <w:rPr>
      <w:rFonts w:ascii="Tahoma" w:hAnsi="Tahoma" w:cs="Tahoma"/>
      <w:szCs w:val="16"/>
    </w:rPr>
  </w:style>
  <w:style w:type="paragraph" w:customStyle="1" w:styleId="Slogan">
    <w:name w:val="Slogan"/>
    <w:basedOn w:val="Normal"/>
    <w:qFormat/>
    <w:rsid w:val="00F06DA1"/>
    <w:pPr>
      <w:spacing w:after="60"/>
      <w:outlineLvl w:val="2"/>
    </w:pPr>
    <w:rPr>
      <w:i/>
      <w:color w:val="A6A6A6" w:themeColor="background1" w:themeShade="A6"/>
      <w:spacing w:val="4"/>
      <w:sz w:val="14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D3273"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autoRedefine/>
    <w:qFormat/>
    <w:rsid w:val="008D3273"/>
    <w:pPr>
      <w:spacing w:before="100"/>
      <w:jc w:val="center"/>
    </w:pPr>
    <w:rPr>
      <w:b/>
      <w:i/>
    </w:rPr>
  </w:style>
  <w:style w:type="character" w:styleId="PlaceholderText">
    <w:name w:val="Placeholder Text"/>
    <w:basedOn w:val="DefaultParagraphFont"/>
    <w:uiPriority w:val="99"/>
    <w:semiHidden/>
    <w:rsid w:val="00F06DA1"/>
    <w:rPr>
      <w:color w:val="808080"/>
    </w:rPr>
  </w:style>
  <w:style w:type="paragraph" w:customStyle="1" w:styleId="Right-alignedtext">
    <w:name w:val="Right-aligned text"/>
    <w:basedOn w:val="Normal"/>
    <w:qFormat/>
    <w:rsid w:val="00F06DA1"/>
    <w:pPr>
      <w:spacing w:line="264" w:lineRule="auto"/>
      <w:jc w:val="right"/>
    </w:pPr>
    <w:rPr>
      <w:szCs w:val="16"/>
    </w:rPr>
  </w:style>
  <w:style w:type="paragraph" w:customStyle="1" w:styleId="ContactInfo">
    <w:name w:val="Contact Info"/>
    <w:basedOn w:val="Normal"/>
    <w:unhideWhenUsed/>
    <w:qFormat/>
    <w:rsid w:val="00F06DA1"/>
    <w:pPr>
      <w:spacing w:before="520"/>
      <w:jc w:val="center"/>
    </w:pPr>
    <w:rPr>
      <w:color w:val="A6A6A6" w:themeColor="background1" w:themeShade="A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in\AppData\Roaming\Microsoft\Templates\Billing%20statement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6D0F5DBAE04B8FA5BFB36D00D20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06BEC-33D8-4909-B715-4386EEE5FA3E}"/>
      </w:docPartPr>
      <w:docPartBody>
        <w:p w:rsidR="00445489" w:rsidRDefault="00F52E14">
          <w:pPr>
            <w:pStyle w:val="E86D0F5DBAE04B8FA5BFB36D00D20698"/>
          </w:pPr>
          <w:r>
            <w:t>[Your Company Slogan]</w:t>
          </w:r>
        </w:p>
      </w:docPartBody>
    </w:docPart>
    <w:docPart>
      <w:docPartPr>
        <w:name w:val="D3C3D877C42B43A59B201C22C3BA8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F0F1A-D508-435B-816A-B7FD6BC83403}"/>
      </w:docPartPr>
      <w:docPartBody>
        <w:p w:rsidR="00445489" w:rsidRDefault="00F52E14">
          <w:pPr>
            <w:pStyle w:val="D3C3D877C42B43A59B201C22C3BA8431"/>
          </w:pPr>
          <w:r>
            <w:t>[Click to select date]</w:t>
          </w:r>
        </w:p>
      </w:docPartBody>
    </w:docPart>
    <w:docPart>
      <w:docPartPr>
        <w:name w:val="A2E315681AD24678988E7EDEAA768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B21D5-2199-4D3E-B4C0-6FED1548CEEA}"/>
      </w:docPartPr>
      <w:docPartBody>
        <w:p w:rsidR="00445489" w:rsidRDefault="00F52E14">
          <w:pPr>
            <w:pStyle w:val="A2E315681AD24678988E7EDEAA768997"/>
          </w:pPr>
          <w:r>
            <w:t>[No.]</w:t>
          </w:r>
        </w:p>
      </w:docPartBody>
    </w:docPart>
    <w:docPart>
      <w:docPartPr>
        <w:name w:val="ED05085EB47B46DF938E8C9B6CE4C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2539F-4DCE-4BDB-94DB-215AFA2799A0}"/>
      </w:docPartPr>
      <w:docPartBody>
        <w:p w:rsidR="00445489" w:rsidRDefault="00F52E14">
          <w:pPr>
            <w:pStyle w:val="ED05085EB47B46DF938E8C9B6CE4C6F1"/>
          </w:pPr>
          <w:r>
            <w:t>[Name]</w:t>
          </w:r>
        </w:p>
      </w:docPartBody>
    </w:docPart>
    <w:docPart>
      <w:docPartPr>
        <w:name w:val="1F6854A8302249479505D7E374D07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FC78C-D989-4E44-B311-88A0045335D6}"/>
      </w:docPartPr>
      <w:docPartBody>
        <w:p w:rsidR="00445489" w:rsidRDefault="00F52E14">
          <w:pPr>
            <w:pStyle w:val="1F6854A8302249479505D7E374D07CD6"/>
          </w:pPr>
          <w:r>
            <w:t>[Company Name]</w:t>
          </w:r>
        </w:p>
      </w:docPartBody>
    </w:docPart>
    <w:docPart>
      <w:docPartPr>
        <w:name w:val="91F604054C0E4521A2A73DA5BC59D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AC148-2208-4366-86B2-AFC68DAC54B7}"/>
      </w:docPartPr>
      <w:docPartBody>
        <w:p w:rsidR="00445489" w:rsidRDefault="00F52E14">
          <w:pPr>
            <w:pStyle w:val="91F604054C0E4521A2A73DA5BC59D468"/>
          </w:pPr>
          <w:r>
            <w:t>[Street Address]</w:t>
          </w:r>
        </w:p>
      </w:docPartBody>
    </w:docPart>
    <w:docPart>
      <w:docPartPr>
        <w:name w:val="5E805A03497D45C7B3F895BACCFE2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31E94-2794-4DA7-BA60-7A591148682D}"/>
      </w:docPartPr>
      <w:docPartBody>
        <w:p w:rsidR="00445489" w:rsidRDefault="00F52E14">
          <w:pPr>
            <w:pStyle w:val="5E805A03497D45C7B3F895BACCFE2DB9"/>
          </w:pPr>
          <w:r>
            <w:t>[City, ST  ZIP Code]</w:t>
          </w:r>
        </w:p>
      </w:docPartBody>
    </w:docPart>
    <w:docPart>
      <w:docPartPr>
        <w:name w:val="E1F05E4168A14350BA666618D236A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1407C-6795-48D5-A224-F3323BF54B34}"/>
      </w:docPartPr>
      <w:docPartBody>
        <w:p w:rsidR="00445489" w:rsidRDefault="00F52E14">
          <w:pPr>
            <w:pStyle w:val="E1F05E4168A14350BA666618D236AC07"/>
          </w:pPr>
          <w:r>
            <w:t>[Phone]</w:t>
          </w:r>
        </w:p>
      </w:docPartBody>
    </w:docPart>
    <w:docPart>
      <w:docPartPr>
        <w:name w:val="B4F3C38E0E81433AA9EEA49BFF4ED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2A004-5D0E-464E-98DD-9E6DA13E6EAB}"/>
      </w:docPartPr>
      <w:docPartBody>
        <w:p w:rsidR="00445489" w:rsidRDefault="00F52E14">
          <w:pPr>
            <w:pStyle w:val="B4F3C38E0E81433AA9EEA49BFF4ED205"/>
          </w:pPr>
          <w:r>
            <w:t>[ABC12345]</w:t>
          </w:r>
        </w:p>
      </w:docPartBody>
    </w:docPart>
    <w:docPart>
      <w:docPartPr>
        <w:name w:val="88801C5836244BF4A0B839154AC4F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717D8-B95D-4D8A-90E6-7C9C6AAD0240}"/>
      </w:docPartPr>
      <w:docPartBody>
        <w:p w:rsidR="00445489" w:rsidRDefault="00F52E14">
          <w:pPr>
            <w:pStyle w:val="88801C5836244BF4A0B839154AC4F38F"/>
          </w:pPr>
          <w:r w:rsidRPr="0006355F">
            <w:t>[Your Company Name]</w:t>
          </w:r>
        </w:p>
      </w:docPartBody>
    </w:docPart>
    <w:docPart>
      <w:docPartPr>
        <w:name w:val="8A5A86E2E1504C5090ADF0ADF84E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FB7E4-94B0-4C19-9AC3-AF039A048E48}"/>
      </w:docPartPr>
      <w:docPartBody>
        <w:p w:rsidR="00445489" w:rsidRDefault="00F52E14">
          <w:pPr>
            <w:pStyle w:val="8A5A86E2E1504C5090ADF0ADF84E30D1"/>
          </w:pPr>
          <w:r w:rsidRPr="0006355F">
            <w:t>[Your Company Name]</w:t>
          </w:r>
        </w:p>
      </w:docPartBody>
    </w:docPart>
    <w:docPart>
      <w:docPartPr>
        <w:name w:val="F6B5BDC5DDF44744BF5ED7835D085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5CFB2-7ECA-487B-B624-882D413A0EB8}"/>
      </w:docPartPr>
      <w:docPartBody>
        <w:p w:rsidR="00445489" w:rsidRDefault="00F52E14">
          <w:pPr>
            <w:pStyle w:val="F6B5BDC5DDF44744BF5ED7835D085F69"/>
          </w:pPr>
          <w:r w:rsidRPr="0006355F">
            <w:t>[Street Address]</w:t>
          </w:r>
        </w:p>
      </w:docPartBody>
    </w:docPart>
    <w:docPart>
      <w:docPartPr>
        <w:name w:val="8DC8688EF12C485D9C455873B7958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788ED-8838-455F-B8AA-69E76879A276}"/>
      </w:docPartPr>
      <w:docPartBody>
        <w:p w:rsidR="00445489" w:rsidRDefault="00F52E14">
          <w:pPr>
            <w:pStyle w:val="8DC8688EF12C485D9C455873B79584FE"/>
          </w:pPr>
          <w:r w:rsidRPr="0006355F">
            <w:t>[City, ST  ZIP Code]</w:t>
          </w:r>
        </w:p>
      </w:docPartBody>
    </w:docPart>
    <w:docPart>
      <w:docPartPr>
        <w:name w:val="7760B816A41543A9B35BFC6989CF6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EB06A-636B-417B-806D-0473978CA0B0}"/>
      </w:docPartPr>
      <w:docPartBody>
        <w:p w:rsidR="00445489" w:rsidRDefault="00F52E14">
          <w:pPr>
            <w:pStyle w:val="7760B816A41543A9B35BFC6989CF6FFC"/>
          </w:pPr>
          <w:r w:rsidRPr="0006355F">
            <w:t>[phone]</w:t>
          </w:r>
        </w:p>
      </w:docPartBody>
    </w:docPart>
    <w:docPart>
      <w:docPartPr>
        <w:name w:val="EE56BA2DFC9445119C2319EBCDFF0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C6AE5-A00B-4E5F-B834-E9C3D65FF6DD}"/>
      </w:docPartPr>
      <w:docPartBody>
        <w:p w:rsidR="00445489" w:rsidRDefault="00F52E14">
          <w:pPr>
            <w:pStyle w:val="EE56BA2DFC9445119C2319EBCDFF0A78"/>
          </w:pPr>
          <w:r w:rsidRPr="0006355F">
            <w:t>[fax]</w:t>
          </w:r>
        </w:p>
      </w:docPartBody>
    </w:docPart>
    <w:docPart>
      <w:docPartPr>
        <w:name w:val="F8E41EDE25D04D40A4F37170EEC46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BBA1A-6F40-463C-B43E-4E25E466BC55}"/>
      </w:docPartPr>
      <w:docPartBody>
        <w:p w:rsidR="00445489" w:rsidRDefault="00F52E14">
          <w:pPr>
            <w:pStyle w:val="F8E41EDE25D04D40A4F37170EEC462D0"/>
          </w:pPr>
          <w:r w:rsidRPr="0006355F"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E14"/>
    <w:rsid w:val="00113F01"/>
    <w:rsid w:val="00445489"/>
    <w:rsid w:val="00F5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6D0F5DBAE04B8FA5BFB36D00D20698">
    <w:name w:val="E86D0F5DBAE04B8FA5BFB36D00D20698"/>
  </w:style>
  <w:style w:type="paragraph" w:customStyle="1" w:styleId="D3C3D877C42B43A59B201C22C3BA8431">
    <w:name w:val="D3C3D877C42B43A59B201C22C3BA8431"/>
  </w:style>
  <w:style w:type="paragraph" w:customStyle="1" w:styleId="A2E315681AD24678988E7EDEAA768997">
    <w:name w:val="A2E315681AD24678988E7EDEAA768997"/>
  </w:style>
  <w:style w:type="paragraph" w:customStyle="1" w:styleId="ED05085EB47B46DF938E8C9B6CE4C6F1">
    <w:name w:val="ED05085EB47B46DF938E8C9B6CE4C6F1"/>
  </w:style>
  <w:style w:type="paragraph" w:customStyle="1" w:styleId="1F6854A8302249479505D7E374D07CD6">
    <w:name w:val="1F6854A8302249479505D7E374D07CD6"/>
  </w:style>
  <w:style w:type="paragraph" w:customStyle="1" w:styleId="91F604054C0E4521A2A73DA5BC59D468">
    <w:name w:val="91F604054C0E4521A2A73DA5BC59D468"/>
  </w:style>
  <w:style w:type="paragraph" w:customStyle="1" w:styleId="5E805A03497D45C7B3F895BACCFE2DB9">
    <w:name w:val="5E805A03497D45C7B3F895BACCFE2DB9"/>
  </w:style>
  <w:style w:type="paragraph" w:customStyle="1" w:styleId="E1F05E4168A14350BA666618D236AC07">
    <w:name w:val="E1F05E4168A14350BA666618D236AC07"/>
  </w:style>
  <w:style w:type="paragraph" w:customStyle="1" w:styleId="B4F3C38E0E81433AA9EEA49BFF4ED205">
    <w:name w:val="B4F3C38E0E81433AA9EEA49BFF4ED205"/>
  </w:style>
  <w:style w:type="paragraph" w:customStyle="1" w:styleId="88801C5836244BF4A0B839154AC4F38F">
    <w:name w:val="88801C5836244BF4A0B839154AC4F38F"/>
  </w:style>
  <w:style w:type="paragraph" w:customStyle="1" w:styleId="8A5A86E2E1504C5090ADF0ADF84E30D1">
    <w:name w:val="8A5A86E2E1504C5090ADF0ADF84E30D1"/>
  </w:style>
  <w:style w:type="paragraph" w:customStyle="1" w:styleId="F6B5BDC5DDF44744BF5ED7835D085F69">
    <w:name w:val="F6B5BDC5DDF44744BF5ED7835D085F69"/>
  </w:style>
  <w:style w:type="paragraph" w:customStyle="1" w:styleId="8DC8688EF12C485D9C455873B79584FE">
    <w:name w:val="8DC8688EF12C485D9C455873B79584FE"/>
  </w:style>
  <w:style w:type="paragraph" w:customStyle="1" w:styleId="7760B816A41543A9B35BFC6989CF6FFC">
    <w:name w:val="7760B816A41543A9B35BFC6989CF6FFC"/>
  </w:style>
  <w:style w:type="paragraph" w:customStyle="1" w:styleId="EE56BA2DFC9445119C2319EBCDFF0A78">
    <w:name w:val="EE56BA2DFC9445119C2319EBCDFF0A78"/>
  </w:style>
  <w:style w:type="paragraph" w:customStyle="1" w:styleId="F8E41EDE25D04D40A4F37170EEC462D0">
    <w:name w:val="F8E41EDE25D04D40A4F37170EEC462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6D0F5DBAE04B8FA5BFB36D00D20698">
    <w:name w:val="E86D0F5DBAE04B8FA5BFB36D00D20698"/>
  </w:style>
  <w:style w:type="paragraph" w:customStyle="1" w:styleId="D3C3D877C42B43A59B201C22C3BA8431">
    <w:name w:val="D3C3D877C42B43A59B201C22C3BA8431"/>
  </w:style>
  <w:style w:type="paragraph" w:customStyle="1" w:styleId="A2E315681AD24678988E7EDEAA768997">
    <w:name w:val="A2E315681AD24678988E7EDEAA768997"/>
  </w:style>
  <w:style w:type="paragraph" w:customStyle="1" w:styleId="ED05085EB47B46DF938E8C9B6CE4C6F1">
    <w:name w:val="ED05085EB47B46DF938E8C9B6CE4C6F1"/>
  </w:style>
  <w:style w:type="paragraph" w:customStyle="1" w:styleId="1F6854A8302249479505D7E374D07CD6">
    <w:name w:val="1F6854A8302249479505D7E374D07CD6"/>
  </w:style>
  <w:style w:type="paragraph" w:customStyle="1" w:styleId="91F604054C0E4521A2A73DA5BC59D468">
    <w:name w:val="91F604054C0E4521A2A73DA5BC59D468"/>
  </w:style>
  <w:style w:type="paragraph" w:customStyle="1" w:styleId="5E805A03497D45C7B3F895BACCFE2DB9">
    <w:name w:val="5E805A03497D45C7B3F895BACCFE2DB9"/>
  </w:style>
  <w:style w:type="paragraph" w:customStyle="1" w:styleId="E1F05E4168A14350BA666618D236AC07">
    <w:name w:val="E1F05E4168A14350BA666618D236AC07"/>
  </w:style>
  <w:style w:type="paragraph" w:customStyle="1" w:styleId="B4F3C38E0E81433AA9EEA49BFF4ED205">
    <w:name w:val="B4F3C38E0E81433AA9EEA49BFF4ED205"/>
  </w:style>
  <w:style w:type="paragraph" w:customStyle="1" w:styleId="88801C5836244BF4A0B839154AC4F38F">
    <w:name w:val="88801C5836244BF4A0B839154AC4F38F"/>
  </w:style>
  <w:style w:type="paragraph" w:customStyle="1" w:styleId="8A5A86E2E1504C5090ADF0ADF84E30D1">
    <w:name w:val="8A5A86E2E1504C5090ADF0ADF84E30D1"/>
  </w:style>
  <w:style w:type="paragraph" w:customStyle="1" w:styleId="F6B5BDC5DDF44744BF5ED7835D085F69">
    <w:name w:val="F6B5BDC5DDF44744BF5ED7835D085F69"/>
  </w:style>
  <w:style w:type="paragraph" w:customStyle="1" w:styleId="8DC8688EF12C485D9C455873B79584FE">
    <w:name w:val="8DC8688EF12C485D9C455873B79584FE"/>
  </w:style>
  <w:style w:type="paragraph" w:customStyle="1" w:styleId="7760B816A41543A9B35BFC6989CF6FFC">
    <w:name w:val="7760B816A41543A9B35BFC6989CF6FFC"/>
  </w:style>
  <w:style w:type="paragraph" w:customStyle="1" w:styleId="EE56BA2DFC9445119C2319EBCDFF0A78">
    <w:name w:val="EE56BA2DFC9445119C2319EBCDFF0A78"/>
  </w:style>
  <w:style w:type="paragraph" w:customStyle="1" w:styleId="F8E41EDE25D04D40A4F37170EEC462D0">
    <w:name w:val="F8E41EDE25D04D40A4F37170EEC462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B9AB75-6473-4E55-892A-7C583BFFEA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Billing statement (Simple Lines design)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Billing statement (Simple Lines design)</vt:lpstr>
    </vt:vector>
  </TitlesOfParts>
  <Company>EON-IT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Billing statement (Simple Lines design)</dc:title>
  <dc:creator>Colin Bull</dc:creator>
  <cp:lastModifiedBy>Colin Bull</cp:lastModifiedBy>
  <cp:revision>2</cp:revision>
  <cp:lastPrinted>2004-08-26T19:44:00Z</cp:lastPrinted>
  <dcterms:created xsi:type="dcterms:W3CDTF">2014-10-31T11:17:00Z</dcterms:created>
  <dcterms:modified xsi:type="dcterms:W3CDTF">2014-10-31T11:17:00Z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TC011465811033</vt:lpwstr>
  </property>
</Properties>
</file>